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8422E" w14:textId="77777777" w:rsidR="00D077E9" w:rsidRPr="00032F08" w:rsidRDefault="00D077E9" w:rsidP="00D70D02">
      <w:pPr>
        <w:rPr>
          <w:lang w:val="es-GT"/>
        </w:rPr>
      </w:pPr>
      <w:r w:rsidRPr="00032F08">
        <w:rPr>
          <w:noProof/>
          <w:lang w:val="es-GT"/>
        </w:rPr>
        <w:drawing>
          <wp:anchor distT="0" distB="0" distL="114300" distR="114300" simplePos="0" relativeHeight="251658240" behindDoc="1" locked="0" layoutInCell="1" allowOverlap="1" wp14:anchorId="334EC62A" wp14:editId="7014F8F2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</w:tblGrid>
      <w:tr w:rsidR="00D077E9" w:rsidRPr="00032F08" w14:paraId="312862B4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17FB45B" w14:textId="77777777" w:rsidR="00D077E9" w:rsidRPr="00032F08" w:rsidRDefault="00D077E9" w:rsidP="00D077E9">
            <w:pPr>
              <w:rPr>
                <w:lang w:val="es-GT"/>
              </w:rPr>
            </w:pPr>
            <w:r w:rsidRPr="00032F08">
              <w:rPr>
                <w:noProof/>
                <w:lang w:val="es-GT"/>
              </w:rPr>
              <mc:AlternateContent>
                <mc:Choice Requires="wps">
                  <w:drawing>
                    <wp:inline distT="0" distB="0" distL="0" distR="0" wp14:anchorId="6F9F44E3" wp14:editId="4E24F25D">
                      <wp:extent cx="3657600" cy="1615440"/>
                      <wp:effectExtent l="0" t="0" r="0" b="381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57600" cy="161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D126E9F" w14:textId="01F48734" w:rsidR="00D077E9" w:rsidRPr="00D86945" w:rsidRDefault="00032F08" w:rsidP="00D077E9">
                                  <w:pPr>
                                    <w:pStyle w:val="Title"/>
                                    <w:spacing w:after="0"/>
                                  </w:pPr>
                                  <w:r>
                                    <w:t xml:space="preserve">Manual de </w:t>
                                  </w:r>
                                  <w:r w:rsidRPr="00032F08">
                                    <w:rPr>
                                      <w:lang w:val="es-GT"/>
                                    </w:rPr>
                                    <w:t>instalación</w:t>
                                  </w:r>
                                  <w:r>
                                    <w:t xml:space="preserve"> EVE-NG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F9F44E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4in;height:12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" filled="f" stroked="f" strokeweight=".5pt">
                      <v:textbox>
                        <w:txbxContent>
                          <w:p w14:paraId="1D126E9F" w14:textId="01F48734" w:rsidR="00D077E9" w:rsidRPr="00D86945" w:rsidRDefault="00032F08" w:rsidP="00D077E9">
                            <w:pPr>
                              <w:pStyle w:val="Title"/>
                              <w:spacing w:after="0"/>
                            </w:pPr>
                            <w:r>
                              <w:t xml:space="preserve">Manual de </w:t>
                            </w:r>
                            <w:r w:rsidRPr="00032F08">
                              <w:rPr>
                                <w:lang w:val="es-GT"/>
                              </w:rPr>
                              <w:t>instalación</w:t>
                            </w:r>
                            <w:r>
                              <w:t xml:space="preserve"> EVE-NG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6B36D222" w14:textId="054EA38E" w:rsidR="00D077E9" w:rsidRPr="00032F08" w:rsidRDefault="00D077E9" w:rsidP="00D077E9">
            <w:pPr>
              <w:rPr>
                <w:lang w:val="es-GT"/>
              </w:rPr>
            </w:pPr>
          </w:p>
        </w:tc>
      </w:tr>
      <w:tr w:rsidR="00D077E9" w:rsidRPr="00032F08" w14:paraId="69CE7804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55F7312" w14:textId="4D5F1736" w:rsidR="00D077E9" w:rsidRPr="00032F08" w:rsidRDefault="00032F08" w:rsidP="00D077E9">
            <w:pPr>
              <w:rPr>
                <w:noProof/>
                <w:lang w:val="es-GT"/>
              </w:rPr>
            </w:pPr>
            <w:r w:rsidRPr="00032F08">
              <w:rPr>
                <w:noProof/>
                <w:lang w:val="es-GT"/>
              </w:rPr>
              <mc:AlternateContent>
                <mc:Choice Requires="wps">
                  <w:drawing>
                    <wp:inline distT="0" distB="0" distL="0" distR="0" wp14:anchorId="3FA5B272" wp14:editId="52BB9F06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68363BE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032F08" w14:paraId="5AF6B6CE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lang w:val="es-GT"/>
              </w:rPr>
              <w:id w:val="1080870105"/>
              <w:placeholder>
                <w:docPart w:val="024CC4DC7AAF48C0B77332A2DF23F0E0"/>
              </w:placeholder>
              <w15:appearance w15:val="hidden"/>
            </w:sdtPr>
            <w:sdtEndPr/>
            <w:sdtContent>
              <w:p w14:paraId="30DF22AC" w14:textId="5BF33763" w:rsidR="00D077E9" w:rsidRPr="00032F08" w:rsidRDefault="00D077E9" w:rsidP="00D077E9">
                <w:pPr>
                  <w:rPr>
                    <w:lang w:val="es-GT"/>
                  </w:rPr>
                </w:pPr>
                <w:r w:rsidRPr="00032F08">
                  <w:rPr>
                    <w:rStyle w:val="SubtitleChar"/>
                    <w:b w:val="0"/>
                    <w:lang w:val="es-GT"/>
                  </w:rPr>
                  <w:fldChar w:fldCharType="begin"/>
                </w:r>
                <w:r w:rsidRPr="00032F08">
                  <w:rPr>
                    <w:rStyle w:val="SubtitleChar"/>
                    <w:b w:val="0"/>
                    <w:lang w:val="es-GT"/>
                  </w:rPr>
                  <w:instrText xml:space="preserve"> DATE  \@ "MMMM d"  \* MERGEFORMAT </w:instrText>
                </w:r>
                <w:r w:rsidRPr="00032F08">
                  <w:rPr>
                    <w:rStyle w:val="SubtitleChar"/>
                    <w:b w:val="0"/>
                    <w:lang w:val="es-GT"/>
                  </w:rPr>
                  <w:fldChar w:fldCharType="separate"/>
                </w:r>
                <w:r w:rsidR="00032F08" w:rsidRPr="00032F08">
                  <w:rPr>
                    <w:rStyle w:val="SubtitleChar"/>
                    <w:b w:val="0"/>
                    <w:noProof/>
                    <w:lang w:val="es-GT"/>
                  </w:rPr>
                  <w:t>Feb</w:t>
                </w:r>
                <w:r w:rsidR="00032F08" w:rsidRPr="00032F08">
                  <w:rPr>
                    <w:rStyle w:val="SubtitleChar"/>
                    <w:b w:val="0"/>
                    <w:noProof/>
                    <w:lang w:val="es-GT"/>
                  </w:rPr>
                  <w:t>rero</w:t>
                </w:r>
                <w:r w:rsidR="00032F08" w:rsidRPr="00032F08">
                  <w:rPr>
                    <w:rStyle w:val="SubtitleChar"/>
                    <w:b w:val="0"/>
                    <w:noProof/>
                    <w:lang w:val="es-GT"/>
                  </w:rPr>
                  <w:t xml:space="preserve"> 8</w:t>
                </w:r>
                <w:r w:rsidRPr="00032F08">
                  <w:rPr>
                    <w:rStyle w:val="SubtitleChar"/>
                    <w:b w:val="0"/>
                    <w:lang w:val="es-GT"/>
                  </w:rPr>
                  <w:fldChar w:fldCharType="end"/>
                </w:r>
              </w:p>
            </w:sdtContent>
          </w:sdt>
          <w:p w14:paraId="7B41E591" w14:textId="77777777" w:rsidR="00D077E9" w:rsidRPr="00032F08" w:rsidRDefault="00D077E9" w:rsidP="00D077E9">
            <w:pPr>
              <w:rPr>
                <w:noProof/>
                <w:sz w:val="10"/>
                <w:szCs w:val="10"/>
                <w:lang w:val="es-GT"/>
              </w:rPr>
            </w:pPr>
            <w:r w:rsidRPr="00032F08">
              <w:rPr>
                <w:noProof/>
                <w:sz w:val="10"/>
                <w:szCs w:val="10"/>
                <w:lang w:val="es-GT"/>
              </w:rPr>
              <mc:AlternateContent>
                <mc:Choice Requires="wps">
                  <w:drawing>
                    <wp:inline distT="0" distB="0" distL="0" distR="0" wp14:anchorId="2D0C82E5" wp14:editId="5406675A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B0502B3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2A10D7A6" w14:textId="77777777" w:rsidR="00D077E9" w:rsidRPr="00032F08" w:rsidRDefault="00D077E9" w:rsidP="00D077E9">
            <w:pPr>
              <w:rPr>
                <w:noProof/>
                <w:sz w:val="10"/>
                <w:szCs w:val="10"/>
                <w:lang w:val="es-GT"/>
              </w:rPr>
            </w:pPr>
          </w:p>
          <w:p w14:paraId="5DA3FDD3" w14:textId="75D8854F" w:rsidR="00032F08" w:rsidRPr="00032F08" w:rsidRDefault="00032F08" w:rsidP="00D077E9">
            <w:pPr>
              <w:rPr>
                <w:lang w:val="es-GT"/>
              </w:rPr>
            </w:pPr>
            <w:r w:rsidRPr="00032F08">
              <w:rPr>
                <w:lang w:val="es-GT"/>
              </w:rPr>
              <w:t>Grupo 15</w:t>
            </w:r>
          </w:p>
          <w:p w14:paraId="4B067223" w14:textId="07AAE154" w:rsidR="00D077E9" w:rsidRPr="00032F08" w:rsidRDefault="00D077E9" w:rsidP="00032F08">
            <w:pPr>
              <w:tabs>
                <w:tab w:val="left" w:pos="3360"/>
              </w:tabs>
              <w:rPr>
                <w:lang w:val="es-GT"/>
              </w:rPr>
            </w:pPr>
          </w:p>
          <w:p w14:paraId="5155930A" w14:textId="77777777" w:rsidR="00D077E9" w:rsidRPr="00032F08" w:rsidRDefault="00D077E9" w:rsidP="00D077E9">
            <w:pPr>
              <w:rPr>
                <w:noProof/>
                <w:sz w:val="10"/>
                <w:szCs w:val="10"/>
                <w:lang w:val="es-GT"/>
              </w:rPr>
            </w:pPr>
          </w:p>
        </w:tc>
      </w:tr>
    </w:tbl>
    <w:p w14:paraId="45CFE450" w14:textId="197428CF" w:rsidR="00D077E9" w:rsidRPr="00032F08" w:rsidRDefault="00032F08">
      <w:pPr>
        <w:spacing w:after="200"/>
        <w:rPr>
          <w:lang w:val="es-GT"/>
        </w:rPr>
      </w:pPr>
      <w:r w:rsidRPr="00032F08">
        <w:rPr>
          <w:noProof/>
          <w:lang w:val="es-GT"/>
        </w:rPr>
        <w:drawing>
          <wp:anchor distT="0" distB="0" distL="114300" distR="114300" simplePos="0" relativeHeight="251661312" behindDoc="0" locked="0" layoutInCell="1" allowOverlap="1" wp14:anchorId="70611B45" wp14:editId="5FBF91C9">
            <wp:simplePos x="0" y="0"/>
            <wp:positionH relativeFrom="column">
              <wp:posOffset>4465320</wp:posOffset>
            </wp:positionH>
            <wp:positionV relativeFrom="paragraph">
              <wp:posOffset>6915150</wp:posOffset>
            </wp:positionV>
            <wp:extent cx="1882140" cy="1176519"/>
            <wp:effectExtent l="0" t="0" r="3810" b="0"/>
            <wp:wrapNone/>
            <wp:docPr id="9" name="Picture 9" descr="Resultado de imagen de eve-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de eve-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1176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77E9" w:rsidRPr="00032F08"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112B0C" wp14:editId="044A3295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28DA44" w14:textId="46ADB395" w:rsidR="00032F08" w:rsidRDefault="00032F08" w:rsidP="00032F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112B0C" id="Rectangle 2" o:spid="_x0000_s1027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" fillcolor="#34aba2 [3206]" stroked="f" strokeweight="2pt">
                <v:textbox>
                  <w:txbxContent>
                    <w:p w14:paraId="5228DA44" w14:textId="46ADB395" w:rsidR="00032F08" w:rsidRDefault="00032F08" w:rsidP="00032F08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D077E9" w:rsidRPr="00032F08"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14E5761" wp14:editId="292CC14D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73CA52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 w:rsidR="00D077E9" w:rsidRPr="00032F08">
        <w:rPr>
          <w:lang w:val="es-GT"/>
        </w:rPr>
        <w:br w:type="page"/>
      </w:r>
    </w:p>
    <w:p w14:paraId="5376A4FB" w14:textId="14A2D4E7" w:rsidR="00D077E9" w:rsidRPr="00032F08" w:rsidRDefault="00032F08" w:rsidP="00D077E9">
      <w:pPr>
        <w:pStyle w:val="Heading1"/>
        <w:rPr>
          <w:lang w:val="es-GT"/>
        </w:rPr>
      </w:pPr>
      <w:r w:rsidRPr="00032F08">
        <w:rPr>
          <w:lang w:val="es-GT"/>
        </w:rPr>
        <w:lastRenderedPageBreak/>
        <w:t>Instalación</w:t>
      </w:r>
    </w:p>
    <w:p w14:paraId="46BBF264" w14:textId="0889BDAC" w:rsidR="0087605E" w:rsidRDefault="00032F08" w:rsidP="00DF027C">
      <w:pPr>
        <w:rPr>
          <w:lang w:val="es-GT"/>
        </w:rPr>
      </w:pPr>
      <w:r>
        <w:rPr>
          <w:lang w:val="es-GT"/>
        </w:rPr>
        <w:t>Descargar el programa</w:t>
      </w:r>
    </w:p>
    <w:p w14:paraId="273E2E0D" w14:textId="6D5F5AC1" w:rsidR="00032F08" w:rsidRDefault="00032F08" w:rsidP="00DF027C">
      <w:pPr>
        <w:rPr>
          <w:b w:val="0"/>
          <w:bCs/>
          <w:color w:val="auto"/>
          <w:sz w:val="24"/>
          <w:szCs w:val="20"/>
          <w:lang w:val="es-GT"/>
        </w:rPr>
      </w:pPr>
      <w:r>
        <w:rPr>
          <w:b w:val="0"/>
          <w:bCs/>
          <w:color w:val="auto"/>
          <w:sz w:val="24"/>
          <w:szCs w:val="20"/>
          <w:lang w:val="es-GT"/>
        </w:rPr>
        <w:t xml:space="preserve">Para esta parte nos debemos dirigir a la página oficial de </w:t>
      </w:r>
      <w:hyperlink r:id="rId8" w:history="1">
        <w:r w:rsidRPr="00032F08">
          <w:rPr>
            <w:rStyle w:val="Hyperlink"/>
            <w:b w:val="0"/>
            <w:bCs/>
            <w:sz w:val="24"/>
            <w:szCs w:val="20"/>
            <w:lang w:val="es-GT"/>
          </w:rPr>
          <w:t>EVE-NG</w:t>
        </w:r>
      </w:hyperlink>
      <w:r>
        <w:rPr>
          <w:b w:val="0"/>
          <w:bCs/>
          <w:color w:val="auto"/>
          <w:sz w:val="24"/>
          <w:szCs w:val="20"/>
          <w:lang w:val="es-GT"/>
        </w:rPr>
        <w:t xml:space="preserve"> y descargar la versión gratuita.</w:t>
      </w:r>
    </w:p>
    <w:p w14:paraId="609A3844" w14:textId="5C228EFC" w:rsidR="00032F08" w:rsidRDefault="00032F08" w:rsidP="00032F08">
      <w:pPr>
        <w:jc w:val="center"/>
        <w:rPr>
          <w:b w:val="0"/>
          <w:bCs/>
          <w:color w:val="auto"/>
          <w:sz w:val="24"/>
          <w:szCs w:val="20"/>
          <w:lang w:val="es-GT"/>
        </w:rPr>
      </w:pPr>
      <w:r>
        <w:rPr>
          <w:noProof/>
        </w:rPr>
        <w:drawing>
          <wp:inline distT="0" distB="0" distL="0" distR="0" wp14:anchorId="75CA561E" wp14:editId="7D0328AF">
            <wp:extent cx="4198620" cy="1959018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2429" cy="196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42F7E" w14:textId="1C7E37AF" w:rsidR="00526CD8" w:rsidRDefault="00526CD8" w:rsidP="00526CD8">
      <w:pPr>
        <w:rPr>
          <w:b w:val="0"/>
          <w:bCs/>
          <w:color w:val="auto"/>
          <w:sz w:val="24"/>
          <w:szCs w:val="20"/>
          <w:lang w:val="es-GT"/>
        </w:rPr>
      </w:pPr>
      <w:r>
        <w:rPr>
          <w:b w:val="0"/>
          <w:bCs/>
          <w:color w:val="auto"/>
          <w:sz w:val="24"/>
          <w:szCs w:val="20"/>
          <w:lang w:val="es-GT"/>
        </w:rPr>
        <w:t>Seleccionamos la versión que deseamos instalar.</w:t>
      </w:r>
    </w:p>
    <w:p w14:paraId="312AEAE6" w14:textId="32F2EEDF" w:rsidR="00526CD8" w:rsidRDefault="00526CD8" w:rsidP="00526CD8">
      <w:pPr>
        <w:rPr>
          <w:b w:val="0"/>
          <w:bCs/>
          <w:color w:val="auto"/>
          <w:sz w:val="24"/>
          <w:szCs w:val="20"/>
          <w:lang w:val="es-GT"/>
        </w:rPr>
      </w:pPr>
      <w:r>
        <w:rPr>
          <w:noProof/>
        </w:rPr>
        <w:drawing>
          <wp:inline distT="0" distB="0" distL="0" distR="0" wp14:anchorId="25D80567" wp14:editId="1E7D3245">
            <wp:extent cx="6309360" cy="15030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2B47C" w14:textId="77777777" w:rsidR="00526CD8" w:rsidRDefault="00526CD8" w:rsidP="00526CD8">
      <w:pPr>
        <w:rPr>
          <w:b w:val="0"/>
          <w:bCs/>
          <w:color w:val="auto"/>
          <w:sz w:val="24"/>
          <w:szCs w:val="20"/>
          <w:lang w:val="es-GT"/>
        </w:rPr>
      </w:pPr>
    </w:p>
    <w:p w14:paraId="0D1828CE" w14:textId="09550E50" w:rsidR="00526CD8" w:rsidRDefault="00526CD8" w:rsidP="00526CD8">
      <w:pPr>
        <w:rPr>
          <w:b w:val="0"/>
          <w:bCs/>
          <w:color w:val="auto"/>
          <w:sz w:val="24"/>
          <w:szCs w:val="20"/>
          <w:lang w:val="es-GT"/>
        </w:rPr>
      </w:pPr>
      <w:r>
        <w:rPr>
          <w:b w:val="0"/>
          <w:bCs/>
          <w:color w:val="auto"/>
          <w:sz w:val="24"/>
          <w:szCs w:val="20"/>
          <w:lang w:val="es-GT"/>
        </w:rPr>
        <w:t>Nos dirigirá a un enlace externo, en este caso es Mega, descargamos el archivo.</w:t>
      </w:r>
    </w:p>
    <w:p w14:paraId="1F12D1EE" w14:textId="7AD5BDEE" w:rsidR="00526CD8" w:rsidRDefault="00526CD8" w:rsidP="00526CD8">
      <w:pPr>
        <w:jc w:val="center"/>
        <w:rPr>
          <w:b w:val="0"/>
          <w:bCs/>
          <w:color w:val="auto"/>
          <w:sz w:val="24"/>
          <w:szCs w:val="20"/>
          <w:lang w:val="es-GT"/>
        </w:rPr>
      </w:pPr>
      <w:r>
        <w:rPr>
          <w:noProof/>
        </w:rPr>
        <w:drawing>
          <wp:inline distT="0" distB="0" distL="0" distR="0" wp14:anchorId="30BCBE9F" wp14:editId="4CB29A49">
            <wp:extent cx="3703320" cy="1538950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1741" cy="155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44460" w14:textId="174C69BC" w:rsidR="00526CD8" w:rsidRDefault="00EF0A36" w:rsidP="00526CD8">
      <w:pPr>
        <w:rPr>
          <w:b w:val="0"/>
          <w:bCs/>
          <w:color w:val="auto"/>
          <w:sz w:val="24"/>
          <w:szCs w:val="20"/>
          <w:lang w:val="es-GT"/>
        </w:rPr>
      </w:pPr>
      <w:r>
        <w:rPr>
          <w:b w:val="0"/>
          <w:bCs/>
          <w:color w:val="auto"/>
          <w:sz w:val="24"/>
          <w:szCs w:val="20"/>
          <w:lang w:val="es-GT"/>
        </w:rPr>
        <w:t>Nos dejara una carpeta comprimida como la siguiente</w:t>
      </w:r>
    </w:p>
    <w:p w14:paraId="698112DB" w14:textId="60654EC5" w:rsidR="00EF0A36" w:rsidRDefault="00EF0A36" w:rsidP="00EF0A36">
      <w:pPr>
        <w:jc w:val="center"/>
        <w:rPr>
          <w:b w:val="0"/>
          <w:bCs/>
          <w:color w:val="auto"/>
          <w:sz w:val="24"/>
          <w:szCs w:val="20"/>
          <w:lang w:val="es-GT"/>
        </w:rPr>
      </w:pPr>
      <w:r>
        <w:rPr>
          <w:noProof/>
        </w:rPr>
        <w:lastRenderedPageBreak/>
        <w:drawing>
          <wp:inline distT="0" distB="0" distL="0" distR="0" wp14:anchorId="6FA8AC7E" wp14:editId="4D36EA51">
            <wp:extent cx="1488935" cy="15773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9241" cy="158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BC36B" w14:textId="77777777" w:rsidR="00E63CE9" w:rsidRDefault="00E63CE9" w:rsidP="00EF0A36">
      <w:pPr>
        <w:jc w:val="center"/>
        <w:rPr>
          <w:b w:val="0"/>
          <w:bCs/>
          <w:color w:val="auto"/>
          <w:sz w:val="24"/>
          <w:szCs w:val="20"/>
          <w:lang w:val="es-GT"/>
        </w:rPr>
      </w:pPr>
    </w:p>
    <w:p w14:paraId="685993BA" w14:textId="5095F548" w:rsidR="00EF0A36" w:rsidRDefault="00E63CE9" w:rsidP="00EF0A36">
      <w:pPr>
        <w:rPr>
          <w:b w:val="0"/>
          <w:bCs/>
          <w:color w:val="auto"/>
          <w:sz w:val="24"/>
          <w:szCs w:val="20"/>
          <w:lang w:val="es-GT"/>
        </w:rPr>
      </w:pPr>
      <w:r>
        <w:rPr>
          <w:b w:val="0"/>
          <w:bCs/>
          <w:color w:val="auto"/>
          <w:sz w:val="24"/>
          <w:szCs w:val="20"/>
          <w:lang w:val="es-GT"/>
        </w:rPr>
        <w:t>Descomprimimos la carpeta y tendremos los siguientes archivos.</w:t>
      </w:r>
    </w:p>
    <w:p w14:paraId="23EFA226" w14:textId="553F5FD7" w:rsidR="00E63CE9" w:rsidRDefault="00E63CE9" w:rsidP="00E63CE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EADF332" wp14:editId="2ED2BBFB">
            <wp:extent cx="5951220" cy="2088557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8914" cy="209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C983D" w14:textId="61391E6F" w:rsidR="00E63CE9" w:rsidRDefault="00E63CE9" w:rsidP="00E63CE9">
      <w:pPr>
        <w:rPr>
          <w:noProof/>
        </w:rPr>
      </w:pPr>
    </w:p>
    <w:p w14:paraId="67517112" w14:textId="7798BA34" w:rsidR="00E63CE9" w:rsidRDefault="00E63CE9" w:rsidP="00E63CE9">
      <w:pPr>
        <w:tabs>
          <w:tab w:val="left" w:pos="7596"/>
        </w:tabs>
        <w:rPr>
          <w:b w:val="0"/>
          <w:bCs/>
          <w:sz w:val="24"/>
          <w:szCs w:val="20"/>
          <w:lang w:val="es-GT"/>
        </w:rPr>
      </w:pPr>
      <w:r>
        <w:rPr>
          <w:b w:val="0"/>
          <w:bCs/>
          <w:sz w:val="24"/>
          <w:szCs w:val="20"/>
          <w:lang w:val="es-GT"/>
        </w:rPr>
        <w:t xml:space="preserve">El archivo se debe abrir con </w:t>
      </w:r>
      <w:proofErr w:type="spellStart"/>
      <w:r>
        <w:rPr>
          <w:b w:val="0"/>
          <w:bCs/>
          <w:sz w:val="24"/>
          <w:szCs w:val="20"/>
          <w:lang w:val="es-GT"/>
        </w:rPr>
        <w:t>VMWare</w:t>
      </w:r>
      <w:proofErr w:type="spellEnd"/>
      <w:r>
        <w:rPr>
          <w:b w:val="0"/>
          <w:bCs/>
          <w:sz w:val="24"/>
          <w:szCs w:val="20"/>
          <w:lang w:val="es-GT"/>
        </w:rPr>
        <w:t>.</w:t>
      </w:r>
    </w:p>
    <w:p w14:paraId="392C5108" w14:textId="477DF18D" w:rsidR="00881630" w:rsidRDefault="00881630" w:rsidP="00881630">
      <w:pPr>
        <w:tabs>
          <w:tab w:val="left" w:pos="7596"/>
        </w:tabs>
        <w:jc w:val="center"/>
        <w:rPr>
          <w:b w:val="0"/>
          <w:bCs/>
          <w:sz w:val="24"/>
          <w:szCs w:val="20"/>
          <w:lang w:val="es-GT"/>
        </w:rPr>
      </w:pPr>
      <w:r>
        <w:rPr>
          <w:noProof/>
        </w:rPr>
        <w:drawing>
          <wp:inline distT="0" distB="0" distL="0" distR="0" wp14:anchorId="17A2F1BB" wp14:editId="7CC9097D">
            <wp:extent cx="5204460" cy="246185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781" cy="246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892DA" w14:textId="1225D8C5" w:rsidR="00881630" w:rsidRDefault="00881630" w:rsidP="00881630">
      <w:pPr>
        <w:tabs>
          <w:tab w:val="left" w:pos="7596"/>
        </w:tabs>
        <w:jc w:val="center"/>
        <w:rPr>
          <w:b w:val="0"/>
          <w:bCs/>
          <w:sz w:val="24"/>
          <w:szCs w:val="20"/>
          <w:lang w:val="es-GT"/>
        </w:rPr>
      </w:pPr>
    </w:p>
    <w:p w14:paraId="50F9B83C" w14:textId="171DB841" w:rsidR="00881630" w:rsidRDefault="00881630" w:rsidP="00881630">
      <w:pPr>
        <w:tabs>
          <w:tab w:val="left" w:pos="7596"/>
        </w:tabs>
        <w:jc w:val="center"/>
        <w:rPr>
          <w:b w:val="0"/>
          <w:bCs/>
          <w:sz w:val="24"/>
          <w:szCs w:val="20"/>
          <w:lang w:val="es-GT"/>
        </w:rPr>
      </w:pPr>
    </w:p>
    <w:p w14:paraId="6A326303" w14:textId="2A0D5C48" w:rsidR="00881630" w:rsidRDefault="00881630" w:rsidP="00881630">
      <w:pPr>
        <w:tabs>
          <w:tab w:val="left" w:pos="7596"/>
        </w:tabs>
        <w:jc w:val="center"/>
        <w:rPr>
          <w:b w:val="0"/>
          <w:bCs/>
          <w:sz w:val="24"/>
          <w:szCs w:val="20"/>
          <w:lang w:val="es-GT"/>
        </w:rPr>
      </w:pPr>
    </w:p>
    <w:p w14:paraId="5D9A091A" w14:textId="795C0734" w:rsidR="00881630" w:rsidRDefault="00881630" w:rsidP="00881630">
      <w:pPr>
        <w:tabs>
          <w:tab w:val="left" w:pos="7596"/>
        </w:tabs>
        <w:jc w:val="center"/>
        <w:rPr>
          <w:b w:val="0"/>
          <w:bCs/>
          <w:sz w:val="24"/>
          <w:szCs w:val="20"/>
          <w:lang w:val="es-GT"/>
        </w:rPr>
      </w:pPr>
    </w:p>
    <w:p w14:paraId="5A8D5125" w14:textId="7A6EF0FF" w:rsidR="00881630" w:rsidRDefault="00881630" w:rsidP="00881630">
      <w:pPr>
        <w:tabs>
          <w:tab w:val="left" w:pos="7596"/>
        </w:tabs>
        <w:jc w:val="center"/>
        <w:rPr>
          <w:b w:val="0"/>
          <w:bCs/>
          <w:sz w:val="24"/>
          <w:szCs w:val="20"/>
          <w:lang w:val="es-GT"/>
        </w:rPr>
      </w:pPr>
    </w:p>
    <w:p w14:paraId="0D2070CF" w14:textId="77777777" w:rsidR="00881630" w:rsidRDefault="00881630" w:rsidP="00881630">
      <w:pPr>
        <w:tabs>
          <w:tab w:val="left" w:pos="7596"/>
        </w:tabs>
        <w:jc w:val="center"/>
        <w:rPr>
          <w:b w:val="0"/>
          <w:bCs/>
          <w:sz w:val="24"/>
          <w:szCs w:val="20"/>
          <w:lang w:val="es-GT"/>
        </w:rPr>
      </w:pPr>
    </w:p>
    <w:p w14:paraId="5DF95388" w14:textId="48300A24" w:rsidR="00881630" w:rsidRDefault="00881630" w:rsidP="00E63CE9">
      <w:pPr>
        <w:tabs>
          <w:tab w:val="left" w:pos="7596"/>
        </w:tabs>
        <w:rPr>
          <w:b w:val="0"/>
          <w:bCs/>
          <w:sz w:val="24"/>
          <w:szCs w:val="20"/>
          <w:lang w:val="es-GT"/>
        </w:rPr>
      </w:pPr>
      <w:r>
        <w:rPr>
          <w:b w:val="0"/>
          <w:bCs/>
          <w:sz w:val="24"/>
          <w:szCs w:val="20"/>
          <w:lang w:val="es-GT"/>
        </w:rPr>
        <w:lastRenderedPageBreak/>
        <w:t>Seleccionamos la ruta para almacenar la máquina.</w:t>
      </w:r>
    </w:p>
    <w:p w14:paraId="43396BEC" w14:textId="7601E0C4" w:rsidR="00E63CE9" w:rsidRDefault="00881630" w:rsidP="00E63CE9">
      <w:pPr>
        <w:tabs>
          <w:tab w:val="left" w:pos="7596"/>
        </w:tabs>
        <w:rPr>
          <w:b w:val="0"/>
          <w:bCs/>
          <w:sz w:val="24"/>
          <w:szCs w:val="20"/>
          <w:lang w:val="es-GT"/>
        </w:rPr>
      </w:pPr>
      <w:r>
        <w:rPr>
          <w:noProof/>
        </w:rPr>
        <w:drawing>
          <wp:inline distT="0" distB="0" distL="0" distR="0" wp14:anchorId="4DE2C53B" wp14:editId="78BEA605">
            <wp:extent cx="6309360" cy="249110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8A94D" w14:textId="38AD91B8" w:rsidR="00881630" w:rsidRDefault="00881630" w:rsidP="00E63CE9">
      <w:pPr>
        <w:tabs>
          <w:tab w:val="left" w:pos="7596"/>
        </w:tabs>
        <w:rPr>
          <w:b w:val="0"/>
          <w:bCs/>
          <w:sz w:val="24"/>
          <w:szCs w:val="20"/>
          <w:lang w:val="es-GT"/>
        </w:rPr>
      </w:pPr>
      <w:r>
        <w:rPr>
          <w:b w:val="0"/>
          <w:bCs/>
          <w:sz w:val="24"/>
          <w:szCs w:val="20"/>
          <w:lang w:val="es-GT"/>
        </w:rPr>
        <w:t>Esperamos que se realice la importación de los archivos</w:t>
      </w:r>
    </w:p>
    <w:p w14:paraId="75BC0466" w14:textId="19CEBD0F" w:rsidR="00881630" w:rsidRDefault="00881630" w:rsidP="00E63CE9">
      <w:pPr>
        <w:tabs>
          <w:tab w:val="left" w:pos="7596"/>
        </w:tabs>
        <w:rPr>
          <w:b w:val="0"/>
          <w:bCs/>
          <w:sz w:val="24"/>
          <w:szCs w:val="20"/>
          <w:lang w:val="es-GT"/>
        </w:rPr>
      </w:pPr>
      <w:r>
        <w:rPr>
          <w:noProof/>
        </w:rPr>
        <w:drawing>
          <wp:inline distT="0" distB="0" distL="0" distR="0" wp14:anchorId="7D4449F4" wp14:editId="29681A89">
            <wp:extent cx="6309360" cy="19081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7A046" w14:textId="45E7B502" w:rsidR="00881630" w:rsidRDefault="00881630" w:rsidP="00E63CE9">
      <w:pPr>
        <w:tabs>
          <w:tab w:val="left" w:pos="7596"/>
        </w:tabs>
        <w:rPr>
          <w:b w:val="0"/>
          <w:bCs/>
          <w:sz w:val="24"/>
          <w:szCs w:val="20"/>
          <w:lang w:val="es-GT"/>
        </w:rPr>
      </w:pPr>
      <w:r>
        <w:rPr>
          <w:b w:val="0"/>
          <w:bCs/>
          <w:sz w:val="24"/>
          <w:szCs w:val="20"/>
          <w:lang w:val="es-GT"/>
        </w:rPr>
        <w:t>Nos quedara una maquina como la siguiente</w:t>
      </w:r>
    </w:p>
    <w:p w14:paraId="6517D714" w14:textId="7B38EAAA" w:rsidR="00881630" w:rsidRDefault="00881630" w:rsidP="00881630">
      <w:pPr>
        <w:tabs>
          <w:tab w:val="left" w:pos="7596"/>
        </w:tabs>
        <w:jc w:val="center"/>
        <w:rPr>
          <w:b w:val="0"/>
          <w:bCs/>
          <w:sz w:val="24"/>
          <w:szCs w:val="20"/>
          <w:lang w:val="es-GT"/>
        </w:rPr>
      </w:pPr>
      <w:r>
        <w:rPr>
          <w:noProof/>
        </w:rPr>
        <w:drawing>
          <wp:inline distT="0" distB="0" distL="0" distR="0" wp14:anchorId="56875112" wp14:editId="0FD1B5D2">
            <wp:extent cx="2156460" cy="2758917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7020" cy="277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F707F" w14:textId="0B90657D" w:rsidR="00881630" w:rsidRDefault="00881630" w:rsidP="00881630">
      <w:pPr>
        <w:tabs>
          <w:tab w:val="left" w:pos="7596"/>
        </w:tabs>
        <w:jc w:val="center"/>
        <w:rPr>
          <w:b w:val="0"/>
          <w:bCs/>
          <w:sz w:val="24"/>
          <w:szCs w:val="20"/>
          <w:lang w:val="es-GT"/>
        </w:rPr>
      </w:pPr>
    </w:p>
    <w:p w14:paraId="3D9211CD" w14:textId="27C1B174" w:rsidR="00881630" w:rsidRDefault="00881630" w:rsidP="00881630">
      <w:pPr>
        <w:tabs>
          <w:tab w:val="left" w:pos="7596"/>
        </w:tabs>
        <w:jc w:val="center"/>
        <w:rPr>
          <w:b w:val="0"/>
          <w:bCs/>
          <w:sz w:val="24"/>
          <w:szCs w:val="20"/>
          <w:lang w:val="es-GT"/>
        </w:rPr>
      </w:pPr>
    </w:p>
    <w:p w14:paraId="4CC169A9" w14:textId="4813D9DE" w:rsidR="00881630" w:rsidRDefault="00881630" w:rsidP="00881630">
      <w:pPr>
        <w:tabs>
          <w:tab w:val="left" w:pos="7596"/>
        </w:tabs>
        <w:jc w:val="both"/>
        <w:rPr>
          <w:b w:val="0"/>
          <w:bCs/>
          <w:sz w:val="24"/>
          <w:szCs w:val="20"/>
          <w:lang w:val="es-GT"/>
        </w:rPr>
      </w:pPr>
      <w:r>
        <w:rPr>
          <w:b w:val="0"/>
          <w:bCs/>
          <w:sz w:val="24"/>
          <w:szCs w:val="20"/>
          <w:lang w:val="es-GT"/>
        </w:rPr>
        <w:lastRenderedPageBreak/>
        <w:t>La ejecutamos para iniciar a configurarla.</w:t>
      </w:r>
    </w:p>
    <w:p w14:paraId="202ADBCC" w14:textId="77777777" w:rsidR="00881630" w:rsidRPr="00E63CE9" w:rsidRDefault="00881630" w:rsidP="00881630">
      <w:pPr>
        <w:tabs>
          <w:tab w:val="left" w:pos="7596"/>
        </w:tabs>
        <w:jc w:val="both"/>
        <w:rPr>
          <w:b w:val="0"/>
          <w:bCs/>
          <w:sz w:val="24"/>
          <w:szCs w:val="20"/>
          <w:lang w:val="es-GT"/>
        </w:rPr>
      </w:pPr>
    </w:p>
    <w:sectPr w:rsidR="00881630" w:rsidRPr="00E63CE9" w:rsidSect="00DF027C">
      <w:headerReference w:type="default" r:id="rId18"/>
      <w:footerReference w:type="default" r:id="rId19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5454FC" w14:textId="77777777" w:rsidR="00181AE6" w:rsidRDefault="00181AE6">
      <w:r>
        <w:separator/>
      </w:r>
    </w:p>
    <w:p w14:paraId="244D05BD" w14:textId="77777777" w:rsidR="00181AE6" w:rsidRDefault="00181AE6"/>
  </w:endnote>
  <w:endnote w:type="continuationSeparator" w:id="0">
    <w:p w14:paraId="2C6838F3" w14:textId="77777777" w:rsidR="00181AE6" w:rsidRDefault="00181AE6">
      <w:r>
        <w:continuationSeparator/>
      </w:r>
    </w:p>
    <w:p w14:paraId="355D9FB7" w14:textId="77777777" w:rsidR="00181AE6" w:rsidRDefault="00181A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7168AE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BC9D7D0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66CBB1" w14:textId="77777777" w:rsidR="00181AE6" w:rsidRDefault="00181AE6">
      <w:r>
        <w:separator/>
      </w:r>
    </w:p>
    <w:p w14:paraId="5DA0F9E6" w14:textId="77777777" w:rsidR="00181AE6" w:rsidRDefault="00181AE6"/>
  </w:footnote>
  <w:footnote w:type="continuationSeparator" w:id="0">
    <w:p w14:paraId="267C007B" w14:textId="77777777" w:rsidR="00181AE6" w:rsidRDefault="00181AE6">
      <w:r>
        <w:continuationSeparator/>
      </w:r>
    </w:p>
    <w:p w14:paraId="7E2B4286" w14:textId="77777777" w:rsidR="00181AE6" w:rsidRDefault="00181AE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768138B1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37208AFF" w14:textId="77777777" w:rsidR="00D077E9" w:rsidRDefault="00D077E9">
          <w:pPr>
            <w:pStyle w:val="Header"/>
          </w:pPr>
        </w:p>
      </w:tc>
    </w:tr>
  </w:tbl>
  <w:p w14:paraId="5668D942" w14:textId="77777777" w:rsidR="00D077E9" w:rsidRDefault="00D077E9" w:rsidP="00D077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F08"/>
    <w:rsid w:val="0002482E"/>
    <w:rsid w:val="00032F08"/>
    <w:rsid w:val="00050324"/>
    <w:rsid w:val="000A0150"/>
    <w:rsid w:val="000E63C9"/>
    <w:rsid w:val="00130E9D"/>
    <w:rsid w:val="00150A6D"/>
    <w:rsid w:val="00181AE6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6C7E"/>
    <w:rsid w:val="00384EA3"/>
    <w:rsid w:val="003A39A1"/>
    <w:rsid w:val="003C2191"/>
    <w:rsid w:val="003D3863"/>
    <w:rsid w:val="004110DE"/>
    <w:rsid w:val="0044085A"/>
    <w:rsid w:val="004B21A5"/>
    <w:rsid w:val="005037F0"/>
    <w:rsid w:val="00516A86"/>
    <w:rsid w:val="00526CD8"/>
    <w:rsid w:val="005275F6"/>
    <w:rsid w:val="00572102"/>
    <w:rsid w:val="005F1BB0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81630"/>
    <w:rsid w:val="008B1FEE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8489E"/>
    <w:rsid w:val="00AC29F3"/>
    <w:rsid w:val="00B231E5"/>
    <w:rsid w:val="00C02B87"/>
    <w:rsid w:val="00C4086D"/>
    <w:rsid w:val="00C5289A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63CE9"/>
    <w:rsid w:val="00E81B40"/>
    <w:rsid w:val="00EF0A36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BE94B"/>
  <w15:docId w15:val="{D6814BC6-4384-4099-AFB2-AB420BD61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Hyperlink">
    <w:name w:val="Hyperlink"/>
    <w:basedOn w:val="DefaultParagraphFont"/>
    <w:uiPriority w:val="99"/>
    <w:unhideWhenUsed/>
    <w:rsid w:val="00032F08"/>
    <w:rPr>
      <w:color w:val="3592C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F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ve-ng.net/" TargetMode="External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vi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24CC4DC7AAF48C0B77332A2DF23F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6F69E0-2AD3-4951-8ABC-22988C784D52}"/>
      </w:docPartPr>
      <w:docPartBody>
        <w:p w:rsidR="00000000" w:rsidRDefault="002B3601">
          <w:pPr>
            <w:pStyle w:val="024CC4DC7AAF48C0B77332A2DF23F0E0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February 8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601"/>
    <w:rsid w:val="002B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</w:rPr>
  </w:style>
  <w:style w:type="paragraph" w:customStyle="1" w:styleId="024CC4DC7AAF48C0B77332A2DF23F0E0">
    <w:name w:val="024CC4DC7AAF48C0B77332A2DF23F0E0"/>
  </w:style>
  <w:style w:type="paragraph" w:customStyle="1" w:styleId="4EDAE12B8E9E44A581FAB52617472AC7">
    <w:name w:val="4EDAE12B8E9E44A581FAB52617472AC7"/>
  </w:style>
  <w:style w:type="paragraph" w:customStyle="1" w:styleId="71A3B6B7E9E8426EB7CA14C32D823E47">
    <w:name w:val="71A3B6B7E9E8426EB7CA14C32D823E47"/>
  </w:style>
  <w:style w:type="paragraph" w:customStyle="1" w:styleId="C0EA747AE5DD462C9C0809A64E55E088">
    <w:name w:val="C0EA747AE5DD462C9C0809A64E55E088"/>
  </w:style>
  <w:style w:type="paragraph" w:customStyle="1" w:styleId="026CE0B18ADB433C97D5FE6B83D0759B">
    <w:name w:val="026CE0B18ADB433C97D5FE6B83D0759B"/>
  </w:style>
  <w:style w:type="paragraph" w:customStyle="1" w:styleId="A209AE2E9D0341EA8BA8A292D57A880A">
    <w:name w:val="A209AE2E9D0341EA8BA8A292D57A880A"/>
  </w:style>
  <w:style w:type="paragraph" w:customStyle="1" w:styleId="3F07FF045155474CA07EF15662087018">
    <w:name w:val="3F07FF045155474CA07EF15662087018"/>
  </w:style>
  <w:style w:type="paragraph" w:customStyle="1" w:styleId="2D4DEA3BF3044D70B072902FEA505DFE">
    <w:name w:val="2D4DEA3BF3044D70B072902FEA505D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 </Template>
  <TotalTime>129</TotalTime>
  <Pages>5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Marvin Ronaldo Marvin Martinez</dc:creator>
  <cp:keywords/>
  <cp:lastModifiedBy>Marvin Ronaldo Marvin Martinez</cp:lastModifiedBy>
  <cp:revision>1</cp:revision>
  <cp:lastPrinted>2006-08-01T17:47:00Z</cp:lastPrinted>
  <dcterms:created xsi:type="dcterms:W3CDTF">2021-02-09T03:35:00Z</dcterms:created>
  <dcterms:modified xsi:type="dcterms:W3CDTF">2021-02-09T05:44:00Z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